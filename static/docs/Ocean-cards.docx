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8D7B43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8D7B43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br/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</w:rPr>
              <w:drawing>
                <wp:inline distT="0" distB="0" distL="0" distR="0">
                  <wp:extent cx="1002030" cy="1002030"/>
                  <wp:effectExtent l="0" t="0" r="0" b="0"/>
                  <wp:docPr id="1" name="Picture 1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3F1C95" w:rsidRPr="003F1C95" w:rsidRDefault="003F1C95" w:rsidP="003F1C95">
            <w:pPr>
              <w:jc w:val="center"/>
              <w:rPr>
                <w:szCs w:val="28"/>
                <w:u w:val="single"/>
              </w:rPr>
            </w:pP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0" w:name="Blank_MP1_panel4"/>
            <w:bookmarkEnd w:id="0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</w:rPr>
              <w:drawing>
                <wp:inline distT="0" distB="0" distL="0" distR="0" wp14:anchorId="24DCE829" wp14:editId="49C326E4">
                  <wp:extent cx="1002030" cy="1002030"/>
                  <wp:effectExtent l="0" t="0" r="0" b="0"/>
                  <wp:docPr id="2" name="Picture 2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8D7B43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1" w:name="Blank_MP1_panel5"/>
            <w:bookmarkEnd w:id="1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</w:rPr>
              <w:drawing>
                <wp:inline distT="0" distB="0" distL="0" distR="0" wp14:anchorId="24DCE829" wp14:editId="49C326E4">
                  <wp:extent cx="1002030" cy="1002030"/>
                  <wp:effectExtent l="0" t="0" r="0" b="0"/>
                  <wp:docPr id="3" name="Picture 3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2" w:name="Blank_MP1_panel6"/>
            <w:bookmarkEnd w:id="2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</w:rPr>
              <w:drawing>
                <wp:inline distT="0" distB="0" distL="0" distR="0" wp14:anchorId="24DCE829" wp14:editId="49C326E4">
                  <wp:extent cx="1002030" cy="1002030"/>
                  <wp:effectExtent l="0" t="0" r="0" b="0"/>
                  <wp:docPr id="4" name="Picture 4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8D7B43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3" w:name="Blank_MP1_panel7"/>
            <w:bookmarkEnd w:id="3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</w:rPr>
              <w:drawing>
                <wp:inline distT="0" distB="0" distL="0" distR="0" wp14:anchorId="24DCE829" wp14:editId="49C326E4">
                  <wp:extent cx="1002030" cy="1002030"/>
                  <wp:effectExtent l="0" t="0" r="0" b="0"/>
                  <wp:docPr id="5" name="Picture 5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</w:rPr>
              <w:fldChar w:fldCharType="end"/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4" w:name="Blank_MP1_panel8"/>
            <w:bookmarkEnd w:id="4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145033" w:rsidRDefault="003F1C95" w:rsidP="003F1C95">
            <w:pPr>
              <w:jc w:val="center"/>
              <w:rPr>
                <w:szCs w:val="28"/>
              </w:rPr>
            </w:pPr>
            <w:r>
              <w:rPr>
                <w:rFonts w:ascii="Calibri" w:hAnsi="Calibri"/>
                <w:color w:val="000000"/>
              </w:rPr>
              <w:fldChar w:fldCharType="begin"/>
            </w:r>
            <w:r>
              <w:rPr>
                <w:rFonts w:ascii="Calibri" w:hAnsi="Calibri"/>
                <w:color w:val="000000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  <w:color w:val="000000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</w:rPr>
              <w:drawing>
                <wp:inline distT="0" distB="0" distL="0" distR="0" wp14:anchorId="054400FE" wp14:editId="1CE6B72A">
                  <wp:extent cx="1002030" cy="1002030"/>
                  <wp:effectExtent l="0" t="0" r="0" b="0"/>
                  <wp:docPr id="6" name="Picture 6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</w:rPr>
              <w:fldChar w:fldCharType="end"/>
            </w:r>
          </w:p>
        </w:tc>
      </w:tr>
      <w:tr w:rsidR="008D7B43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5" w:name="Blank_MP1_panel9"/>
            <w:bookmarkEnd w:id="5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145033" w:rsidRDefault="003F1C95" w:rsidP="003F1C95">
            <w:pPr>
              <w:pStyle w:val="AveryStyle1"/>
              <w:rPr>
                <w:szCs w:val="28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054400FE" wp14:editId="1CE6B72A">
                  <wp:extent cx="1002030" cy="1002030"/>
                  <wp:effectExtent l="0" t="0" r="0" b="0"/>
                  <wp:docPr id="7" name="Picture 7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6" w:name="Blank_MP1_panel10"/>
            <w:bookmarkEnd w:id="6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8D7B43" w:rsidRPr="00145033" w:rsidRDefault="003F1C95" w:rsidP="003F1C95">
            <w:pPr>
              <w:pStyle w:val="AveryStyle1"/>
              <w:rPr>
                <w:szCs w:val="28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054400FE" wp14:editId="1CE6B72A">
                  <wp:extent cx="1002030" cy="1002030"/>
                  <wp:effectExtent l="0" t="0" r="0" b="0"/>
                  <wp:docPr id="8" name="Picture 8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145033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145033" w:rsidRPr="00145033" w:rsidRDefault="003F1C95" w:rsidP="003F1C95">
            <w:pPr>
              <w:pStyle w:val="AveryStyle1"/>
              <w:rPr>
                <w:szCs w:val="28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054400FE" wp14:editId="1CE6B72A">
                  <wp:extent cx="1002030" cy="1002030"/>
                  <wp:effectExtent l="0" t="0" r="0" b="0"/>
                  <wp:docPr id="9" name="Picture 9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:rsidR="003F1C95" w:rsidRDefault="003F1C95" w:rsidP="003F1C95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Ocean 2.0 Interfaith Reader</w:t>
            </w:r>
          </w:p>
          <w:p w:rsidR="003F1C95" w:rsidRPr="003F1C95" w:rsidRDefault="003F1C95" w:rsidP="003F1C95">
            <w:pPr>
              <w:jc w:val="center"/>
              <w:rPr>
                <w:sz w:val="20"/>
                <w:szCs w:val="20"/>
                <w:u w:val="single"/>
              </w:rPr>
            </w:pPr>
            <w:r w:rsidRPr="003F1C95">
              <w:rPr>
                <w:sz w:val="20"/>
                <w:szCs w:val="20"/>
                <w:u w:val="single"/>
              </w:rPr>
              <w:t>bit.ly/ocean-app</w:t>
            </w:r>
          </w:p>
          <w:p w:rsidR="00145033" w:rsidRPr="00145033" w:rsidRDefault="003F1C95" w:rsidP="003F1C95">
            <w:pPr>
              <w:pStyle w:val="AveryStyle1"/>
              <w:rPr>
                <w:szCs w:val="28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INCLUDEPICTURE "https://lh4.googleusercontent.com/uuFPxJ4OPXhStBUYCnF20NGT6qY27w2p4IhAwnLSJ2H3HYsNCUPhMQhKAffEQ_oNW8LxdwkyWJ76_qNTdKcrO43B3vbdPGp83gw_fFZqNG0wA33C_wnPWA89YIQyze6zCAwF4dub" \* MERGEFORMATINET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054400FE" wp14:editId="1CE6B72A">
                  <wp:extent cx="1002030" cy="1002030"/>
                  <wp:effectExtent l="0" t="0" r="0" b="0"/>
                  <wp:docPr id="10" name="Picture 10" descr="https://lh4.googleusercontent.com/uuFPxJ4OPXhStBUYCnF20NGT6qY27w2p4IhAwnLSJ2H3HYsNCUPhMQhKAffEQ_oNW8LxdwkyWJ76_qNTdKcrO43B3vbdPGp83gw_fFZqNG0wA33C_wnPWA89YIQyze6zCAwF4d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uuFPxJ4OPXhStBUYCnF20NGT6qY27w2p4IhAwnLSJ2H3HYsNCUPhMQhKAffEQ_oNW8LxdwkyWJ76_qNTdKcrO43B3vbdPGp83gw_fFZqNG0wA33C_wnPWA89YIQyze6zCAwF4d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</w:rPr>
              <w:fldChar w:fldCharType="end"/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 w:rsidR="008D7B43" w:rsidRDefault="008D7B43" w:rsidP="00C741ED">
      <w:pPr>
        <w:spacing w:line="20" w:lineRule="exact"/>
        <w:jc w:val="center"/>
      </w:pPr>
      <w:bookmarkStart w:id="7" w:name="_GoBack"/>
      <w:bookmarkEnd w:id="7"/>
    </w:p>
    <w:sectPr w:rsidR="008D7B43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95"/>
    <w:rsid w:val="00145033"/>
    <w:rsid w:val="001D26E2"/>
    <w:rsid w:val="00203A75"/>
    <w:rsid w:val="003F1C95"/>
    <w:rsid w:val="008D7B43"/>
    <w:rsid w:val="00C741ED"/>
    <w:rsid w:val="00E90864"/>
    <w:rsid w:val="00F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E3E"/>
  <w15:docId w15:val="{81EA149B-9264-CC45-9AEB-FD3C3728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ind w:left="172" w:right="172"/>
      <w:jc w:val="center"/>
    </w:pPr>
    <w:rPr>
      <w:bCs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A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d/Library/Group%20Containers/UBF8T346G9.Office/User%20Content.localized/Templates.localized/flashcard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6E23D7-0375-E04D-9C9F-7C1FE1EA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flashcards-template.dotx</Template>
  <TotalTime>6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chad jones</dc:creator>
  <cp:keywords>Avery, Word, Template</cp:keywords>
  <dc:description>Copyright 2017 Avery Products Corporation. All rights reserved.</dc:description>
  <cp:lastModifiedBy>chad jones</cp:lastModifiedBy>
  <cp:revision>1</cp:revision>
  <cp:lastPrinted>2019-02-18T14:25:00Z</cp:lastPrinted>
  <dcterms:created xsi:type="dcterms:W3CDTF">2019-02-20T21:01:00Z</dcterms:created>
  <dcterms:modified xsi:type="dcterms:W3CDTF">2019-02-20T21:07:00Z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